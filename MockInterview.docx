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2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29"/>
      </w:tblGrid>
      <w:tr w:rsidR="00692703" w:rsidRPr="00CF1A49" w:rsidTr="00CD4938">
        <w:trPr>
          <w:trHeight w:hRule="exact" w:val="1350"/>
        </w:trPr>
        <w:tc>
          <w:tcPr>
            <w:tcW w:w="9029" w:type="dxa"/>
            <w:tcMar>
              <w:top w:w="0" w:type="dxa"/>
              <w:bottom w:w="0" w:type="dxa"/>
            </w:tcMar>
          </w:tcPr>
          <w:p w:rsidR="00692703" w:rsidRPr="00CF1A49" w:rsidRDefault="00E95087" w:rsidP="00913946">
            <w:pPr>
              <w:pStyle w:val="Title"/>
            </w:pPr>
            <w:r>
              <w:t>Tyler Kraemer</w:t>
            </w:r>
          </w:p>
          <w:p w:rsidR="00692703" w:rsidRPr="00CF1A49" w:rsidRDefault="00E95087" w:rsidP="00913946">
            <w:pPr>
              <w:pStyle w:val="ContactInfo"/>
              <w:contextualSpacing w:val="0"/>
            </w:pPr>
            <w:r>
              <w:t>380 Williams Street Roselle, Illinois 217-663-1398</w:t>
            </w:r>
          </w:p>
          <w:p w:rsidR="00692703" w:rsidRPr="00CF1A49" w:rsidRDefault="00E95087" w:rsidP="00913946">
            <w:pPr>
              <w:pStyle w:val="ContactInfoEmphasis"/>
              <w:contextualSpacing w:val="0"/>
            </w:pPr>
            <w:r>
              <w:t>tylerjkraemer@lewisu.edu</w:t>
            </w:r>
          </w:p>
        </w:tc>
      </w:tr>
      <w:tr w:rsidR="009571D8" w:rsidRPr="00CF1A49" w:rsidTr="00CD4938">
        <w:trPr>
          <w:trHeight w:val="755"/>
        </w:trPr>
        <w:tc>
          <w:tcPr>
            <w:tcW w:w="9029" w:type="dxa"/>
            <w:tcMar>
              <w:top w:w="432" w:type="dxa"/>
            </w:tcMar>
          </w:tcPr>
          <w:p w:rsidR="001755A8" w:rsidRPr="00CF1A49" w:rsidRDefault="00CD4938" w:rsidP="00913946">
            <w:pPr>
              <w:contextualSpacing w:val="0"/>
            </w:pPr>
            <w:r>
              <w:t>I am looking to get a big kickstart on my aviation career. I am a natural leader and am currently contracted in ROTC at Lewis University and I am the captain of my college hockey team. I feel I will be able to lead by example and learn quick in the work force and be a massive asset to your organization.</w:t>
            </w:r>
          </w:p>
        </w:tc>
      </w:tr>
    </w:tbl>
    <w:p w:rsidR="004E01EB" w:rsidRPr="00C53F31" w:rsidRDefault="00C53F31" w:rsidP="004E01EB">
      <w:pPr>
        <w:pStyle w:val="Heading1"/>
        <w:rPr>
          <w:sz w:val="22"/>
          <w:szCs w:val="22"/>
        </w:rPr>
      </w:pPr>
      <w:r w:rsidRPr="00C53F31">
        <w:rPr>
          <w:sz w:val="22"/>
          <w:szCs w:val="22"/>
        </w:rPr>
        <w:t>Experience</w:t>
      </w:r>
    </w:p>
    <w:tbl>
      <w:tblPr>
        <w:tblStyle w:val="TableGrid"/>
        <w:tblW w:w="5049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29"/>
      </w:tblGrid>
      <w:tr w:rsidR="001D0BF1" w:rsidRPr="00CF1A49" w:rsidTr="00AE34EE">
        <w:trPr>
          <w:trHeight w:val="756"/>
        </w:trPr>
        <w:tc>
          <w:tcPr>
            <w:tcW w:w="9429" w:type="dxa"/>
          </w:tcPr>
          <w:p w:rsidR="001D0BF1" w:rsidRPr="00CF1A49" w:rsidRDefault="00E95087" w:rsidP="001D0BF1">
            <w:pPr>
              <w:pStyle w:val="Heading3"/>
              <w:contextualSpacing w:val="0"/>
            </w:pPr>
            <w:r>
              <w:t>June 2018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E95087" w:rsidP="001D0BF1">
            <w:pPr>
              <w:pStyle w:val="Heading2"/>
              <w:contextualSpacing w:val="0"/>
            </w:pPr>
            <w:r>
              <w:t>Maintenance technician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High psi ltd</w:t>
            </w:r>
          </w:p>
          <w:p w:rsidR="001E3120" w:rsidRPr="00CF1A49" w:rsidRDefault="00E95087" w:rsidP="001D0BF1">
            <w:pPr>
              <w:contextualSpacing w:val="0"/>
            </w:pPr>
            <w:r>
              <w:t>At High PSI LTD I work as a technician to repair, diagnose, and maintain industrial pressure washers for a wide variety of customers</w:t>
            </w:r>
            <w:r w:rsidR="00AE34EE">
              <w:t xml:space="preserve"> from local landscaper to </w:t>
            </w:r>
            <w:r w:rsidR="00AE34EE" w:rsidRPr="00A826C8">
              <w:t>multimillion</w:t>
            </w:r>
            <w:r w:rsidR="00AE34EE">
              <w:t xml:space="preserve"> dollar companies.</w:t>
            </w:r>
          </w:p>
        </w:tc>
      </w:tr>
      <w:tr w:rsidR="00F61DF9" w:rsidRPr="00CF1A49" w:rsidTr="00AE34EE">
        <w:trPr>
          <w:trHeight w:val="1511"/>
        </w:trPr>
        <w:tc>
          <w:tcPr>
            <w:tcW w:w="9429" w:type="dxa"/>
            <w:tcMar>
              <w:top w:w="216" w:type="dxa"/>
            </w:tcMar>
          </w:tcPr>
          <w:p w:rsidR="00F61DF9" w:rsidRPr="00CF1A49" w:rsidRDefault="00E95087" w:rsidP="00F61DF9">
            <w:pPr>
              <w:pStyle w:val="Heading3"/>
              <w:contextualSpacing w:val="0"/>
            </w:pPr>
            <w:r>
              <w:t>June 2018</w:t>
            </w:r>
            <w:r w:rsidR="00F61DF9" w:rsidRPr="00CF1A49">
              <w:t xml:space="preserve"> – </w:t>
            </w:r>
            <w:r>
              <w:t>present</w:t>
            </w:r>
          </w:p>
          <w:p w:rsidR="00F61DF9" w:rsidRPr="00CF1A49" w:rsidRDefault="00E95087" w:rsidP="00F61DF9">
            <w:pPr>
              <w:pStyle w:val="Heading2"/>
              <w:contextualSpacing w:val="0"/>
            </w:pPr>
            <w:r>
              <w:t>Assistant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Coachlite Skate center</w:t>
            </w:r>
          </w:p>
          <w:p w:rsidR="00E95087" w:rsidRDefault="00E95087" w:rsidP="00F61DF9">
            <w:r>
              <w:t xml:space="preserve">At Coachlite Skate Center I work as </w:t>
            </w:r>
            <w:proofErr w:type="gramStart"/>
            <w:r>
              <w:t>a</w:t>
            </w:r>
            <w:proofErr w:type="gramEnd"/>
            <w:r>
              <w:t xml:space="preserve"> assistant manager to make sure public relations are maintained to a good standard and ensure operations within the skating rink are done smoothly and properly</w:t>
            </w:r>
          </w:p>
          <w:p w:rsidR="00CD4938" w:rsidRDefault="00CD4938" w:rsidP="00F61DF9"/>
          <w:p w:rsidR="00CD4938" w:rsidRPr="00CF1A49" w:rsidRDefault="00CD4938" w:rsidP="00CD4938">
            <w:pPr>
              <w:pStyle w:val="Heading3"/>
              <w:contextualSpacing w:val="0"/>
            </w:pPr>
            <w:r>
              <w:t>dECEMBER 2021</w:t>
            </w:r>
            <w:r w:rsidRPr="00CF1A49">
              <w:t xml:space="preserve"> – </w:t>
            </w:r>
            <w:r>
              <w:t>present</w:t>
            </w:r>
          </w:p>
          <w:p w:rsidR="00CD4938" w:rsidRPr="00CF1A49" w:rsidRDefault="00CD4938" w:rsidP="00CD4938">
            <w:pPr>
              <w:pStyle w:val="Heading2"/>
              <w:contextualSpacing w:val="0"/>
            </w:pPr>
            <w:r>
              <w:t>HEAVY MACHINE OPERATOR</w:t>
            </w:r>
            <w:r w:rsidRPr="00CF1A49">
              <w:t xml:space="preserve">, </w:t>
            </w:r>
            <w:r>
              <w:rPr>
                <w:rStyle w:val="SubtleReference"/>
              </w:rPr>
              <w:t>cANLAN SPORTS</w:t>
            </w:r>
          </w:p>
          <w:p w:rsidR="00CD4938" w:rsidRDefault="00CD4938" w:rsidP="00CD4938">
            <w:r>
              <w:t>At Canlan Sports I am a heavy machine operator that drives the Zamboni and Engo ice resurfacers and maintains a clean working environment.</w:t>
            </w:r>
          </w:p>
        </w:tc>
      </w:tr>
    </w:tbl>
    <w:sdt>
      <w:sdtPr>
        <w:alias w:val="Education:"/>
        <w:tag w:val="Education:"/>
        <w:id w:val="-1908763273"/>
        <w:placeholder>
          <w:docPart w:val="EC21B94DEEF941BBBD1EB9D93C846325"/>
        </w:placeholder>
        <w:temporary/>
        <w:showingPlcHdr/>
        <w15:appearance w15:val="hidden"/>
      </w:sdtPr>
      <w:sdtContent>
        <w:p w:rsidR="00DA59AA" w:rsidRPr="00CF1A49" w:rsidRDefault="00DA59AA" w:rsidP="0097790C">
          <w:pPr>
            <w:pStyle w:val="Heading1"/>
          </w:pPr>
          <w:r w:rsidRPr="00C53F31">
            <w:rPr>
              <w:sz w:val="22"/>
              <w:szCs w:val="22"/>
            </w:rPr>
            <w:t>Education</w:t>
          </w:r>
        </w:p>
      </w:sdtContent>
    </w:sdt>
    <w:tbl>
      <w:tblPr>
        <w:tblStyle w:val="TableGrid"/>
        <w:tblW w:w="534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79"/>
      </w:tblGrid>
      <w:tr w:rsidR="001D0BF1" w:rsidRPr="00CF1A49" w:rsidTr="00AE34EE">
        <w:trPr>
          <w:trHeight w:val="588"/>
        </w:trPr>
        <w:tc>
          <w:tcPr>
            <w:tcW w:w="9979" w:type="dxa"/>
          </w:tcPr>
          <w:p w:rsidR="001D0BF1" w:rsidRPr="00CF1A49" w:rsidRDefault="00E95087" w:rsidP="001D0BF1">
            <w:pPr>
              <w:pStyle w:val="Heading3"/>
              <w:contextualSpacing w:val="0"/>
            </w:pPr>
            <w:r>
              <w:t>May 2020</w:t>
            </w:r>
            <w:r w:rsidR="001D0BF1" w:rsidRPr="00CF1A49">
              <w:t xml:space="preserve"> </w:t>
            </w:r>
          </w:p>
          <w:p w:rsidR="001D0BF1" w:rsidRPr="00CF1A49" w:rsidRDefault="00E95087" w:rsidP="001D0BF1">
            <w:pPr>
              <w:pStyle w:val="Heading2"/>
              <w:contextualSpacing w:val="0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Lake park high school</w:t>
            </w:r>
          </w:p>
          <w:p w:rsidR="007538DC" w:rsidRPr="00CF1A49" w:rsidRDefault="00CD4938" w:rsidP="007538DC">
            <w:pPr>
              <w:contextualSpacing w:val="0"/>
            </w:pPr>
            <w:r>
              <w:t>I was an all honors student and graduated with a 3.75 gpa and was the captain of the hockey team.</w:t>
            </w:r>
          </w:p>
        </w:tc>
      </w:tr>
      <w:tr w:rsidR="00F61DF9" w:rsidRPr="00CF1A49" w:rsidTr="00AE34EE">
        <w:trPr>
          <w:trHeight w:val="451"/>
        </w:trPr>
        <w:tc>
          <w:tcPr>
            <w:tcW w:w="9979" w:type="dxa"/>
            <w:tcMar>
              <w:top w:w="216" w:type="dxa"/>
            </w:tcMar>
          </w:tcPr>
          <w:p w:rsidR="00F61DF9" w:rsidRPr="00CF1A49" w:rsidRDefault="00E95087" w:rsidP="00F61DF9">
            <w:pPr>
              <w:pStyle w:val="Heading3"/>
              <w:contextualSpacing w:val="0"/>
            </w:pPr>
            <w:r>
              <w:t>August 2021</w:t>
            </w:r>
            <w:r w:rsidR="00F61DF9" w:rsidRPr="00CF1A49">
              <w:t xml:space="preserve"> </w:t>
            </w:r>
            <w:r>
              <w:t>- present</w:t>
            </w:r>
          </w:p>
          <w:p w:rsidR="00F61DF9" w:rsidRPr="00CF1A49" w:rsidRDefault="00E95087" w:rsidP="00F61DF9">
            <w:pPr>
              <w:pStyle w:val="Heading2"/>
              <w:contextualSpacing w:val="0"/>
            </w:pPr>
            <w:r>
              <w:t>Unmanned aircraft systems (In progress)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lewis university</w:t>
            </w:r>
          </w:p>
          <w:p w:rsidR="00F61DF9" w:rsidRDefault="00CD4938" w:rsidP="00F61DF9">
            <w:r>
              <w:t>I have a 3.31 gpa currently and was the captain of the hockey team and contracted with ROTC.</w:t>
            </w:r>
          </w:p>
        </w:tc>
      </w:tr>
    </w:tbl>
    <w:p w:rsidR="00486277" w:rsidRPr="00CF1A49" w:rsidRDefault="00CD4938" w:rsidP="00486277">
      <w:pPr>
        <w:pStyle w:val="Heading1"/>
      </w:pPr>
      <w:r>
        <w:t>Certifications / licenses / Awards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CD4938" w:rsidP="006E1507">
            <w:pPr>
              <w:pStyle w:val="ListBullet"/>
              <w:contextualSpacing w:val="0"/>
            </w:pPr>
            <w:r>
              <w:t>Forklift license</w:t>
            </w:r>
          </w:p>
          <w:p w:rsidR="001F4E6D" w:rsidRPr="006E1507" w:rsidRDefault="00CD4938" w:rsidP="006E1507">
            <w:pPr>
              <w:pStyle w:val="ListBullet"/>
              <w:contextualSpacing w:val="0"/>
            </w:pPr>
            <w:r>
              <w:t xml:space="preserve">Illinois State </w:t>
            </w:r>
            <w:r w:rsidR="00A826C8">
              <w:t>Driver’s</w:t>
            </w:r>
            <w:r>
              <w:t xml:space="preserve"> license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CD4938" w:rsidP="006E1507">
            <w:pPr>
              <w:pStyle w:val="ListBullet"/>
              <w:contextualSpacing w:val="0"/>
            </w:pPr>
            <w:r>
              <w:t>Part 107 certification</w:t>
            </w:r>
          </w:p>
          <w:p w:rsidR="001E3120" w:rsidRPr="006E1507" w:rsidRDefault="00CD4938" w:rsidP="006E1507">
            <w:pPr>
              <w:pStyle w:val="ListBullet"/>
              <w:contextualSpacing w:val="0"/>
            </w:pPr>
            <w:r>
              <w:t>Food handler certification</w:t>
            </w:r>
          </w:p>
          <w:p w:rsidR="001E3120" w:rsidRPr="006E1507" w:rsidRDefault="00CD4938" w:rsidP="006E1507">
            <w:pPr>
              <w:pStyle w:val="ListBullet"/>
              <w:contextualSpacing w:val="0"/>
            </w:pPr>
            <w:r>
              <w:t>Sons of the American Revolution Leadership Award</w:t>
            </w:r>
          </w:p>
        </w:tc>
      </w:tr>
    </w:tbl>
    <w:p w:rsidR="00C53F31" w:rsidRDefault="00C53F31" w:rsidP="00CD4938"/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C53F31" w:rsidRPr="00CF1A49" w:rsidTr="00F6554A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C53F31" w:rsidRPr="00CF1A49" w:rsidRDefault="00C53F31" w:rsidP="00F6554A">
            <w:pPr>
              <w:pStyle w:val="Title"/>
            </w:pPr>
            <w:r>
              <w:lastRenderedPageBreak/>
              <w:t>Tyler Kraemer</w:t>
            </w:r>
          </w:p>
          <w:p w:rsidR="00C53F31" w:rsidRPr="00CF1A49" w:rsidRDefault="00C53F31" w:rsidP="00C53F31">
            <w:pPr>
              <w:pStyle w:val="ContactInfo"/>
              <w:contextualSpacing w:val="0"/>
            </w:pPr>
            <w:r>
              <w:t>380 Williams Street Roselle, Illinois 217-663-1398</w:t>
            </w:r>
          </w:p>
          <w:p w:rsidR="00C53F31" w:rsidRPr="00CF1A49" w:rsidRDefault="00C53F31" w:rsidP="00F6554A">
            <w:pPr>
              <w:pStyle w:val="ContactInfoEmphasis"/>
              <w:contextualSpacing w:val="0"/>
            </w:pPr>
            <w:r>
              <w:t>tylerjkraemer@lewisu.edu</w:t>
            </w:r>
          </w:p>
        </w:tc>
      </w:tr>
      <w:tr w:rsidR="00C53F31" w:rsidRPr="00CF1A49" w:rsidTr="00F6554A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C53F31" w:rsidRDefault="00C53F31" w:rsidP="00F6554A"/>
        </w:tc>
      </w:tr>
    </w:tbl>
    <w:p w:rsidR="00C53F31" w:rsidRDefault="00C53F31" w:rsidP="00C53F31">
      <w:pPr>
        <w:pStyle w:val="Header"/>
      </w:pPr>
    </w:p>
    <w:p w:rsidR="00C53F31" w:rsidRPr="005579C9" w:rsidRDefault="00C53F31" w:rsidP="00C53F31">
      <w:pPr>
        <w:pStyle w:val="Header"/>
      </w:pPr>
      <w:r>
        <w:t>Matthew Berger</w:t>
      </w:r>
    </w:p>
    <w:p w:rsidR="00C53F31" w:rsidRPr="005579C9" w:rsidRDefault="00C53F31" w:rsidP="00C53F31">
      <w:pPr>
        <w:pStyle w:val="Header"/>
      </w:pPr>
      <w:r>
        <w:t>Hiring Manager</w:t>
      </w:r>
    </w:p>
    <w:p w:rsidR="00C53F31" w:rsidRPr="005579C9" w:rsidRDefault="00C53F31" w:rsidP="00C53F31">
      <w:pPr>
        <w:pStyle w:val="Header"/>
      </w:pPr>
      <w:r>
        <w:t>Lewis University</w:t>
      </w:r>
    </w:p>
    <w:p w:rsidR="00C53F31" w:rsidRPr="005579C9" w:rsidRDefault="00C53F31" w:rsidP="00C53F31">
      <w:pPr>
        <w:pStyle w:val="Header"/>
      </w:pPr>
      <w:r>
        <w:t>1 University Parkway</w:t>
      </w:r>
    </w:p>
    <w:p w:rsidR="00C53F31" w:rsidRDefault="00C53F31" w:rsidP="00C53F31">
      <w:pPr>
        <w:pStyle w:val="Header"/>
      </w:pPr>
      <w:r>
        <w:t xml:space="preserve">Romeoville, Illinois </w:t>
      </w:r>
    </w:p>
    <w:p w:rsidR="00C53F31" w:rsidRPr="005579C9" w:rsidRDefault="00C53F31" w:rsidP="00C53F31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C53F31" w:rsidRPr="00CF1A49" w:rsidTr="00F6554A">
        <w:trPr>
          <w:trHeight w:val="8914"/>
        </w:trPr>
        <w:tc>
          <w:tcPr>
            <w:tcW w:w="9290" w:type="dxa"/>
          </w:tcPr>
          <w:p w:rsidR="00C53F31" w:rsidRDefault="00C53F31" w:rsidP="00F6554A">
            <w:pPr>
              <w:pStyle w:val="Header"/>
            </w:pPr>
          </w:p>
          <w:p w:rsidR="00C53F31" w:rsidRPr="005579C9" w:rsidRDefault="00C53F31" w:rsidP="00F6554A">
            <w:pPr>
              <w:pStyle w:val="Heading2"/>
            </w:pPr>
            <w:r>
              <w:t>Mr. berger</w:t>
            </w:r>
            <w:r w:rsidRPr="005579C9">
              <w:t>,</w:t>
            </w:r>
          </w:p>
          <w:p w:rsidR="00C53F31" w:rsidRPr="00CF1A49" w:rsidRDefault="00C53F31" w:rsidP="00F6554A">
            <w:pPr>
              <w:pStyle w:val="Header"/>
            </w:pPr>
          </w:p>
          <w:p w:rsidR="00C53F31" w:rsidRDefault="00C53F31" w:rsidP="00F6554A">
            <w:r>
              <w:t>Are you looking for a</w:t>
            </w:r>
            <w:r w:rsidR="00AE34EE">
              <w:t>n</w:t>
            </w:r>
            <w:r>
              <w:t xml:space="preserve"> Agricultural Pilot with:</w:t>
            </w:r>
          </w:p>
          <w:p w:rsidR="00C53F31" w:rsidRPr="005579C9" w:rsidRDefault="00C53F31" w:rsidP="00F6554A"/>
          <w:p w:rsidR="00C53F31" w:rsidRDefault="00C53F31" w:rsidP="00C53F31">
            <w:pPr>
              <w:pStyle w:val="ListBullet"/>
              <w:spacing w:before="120"/>
              <w:contextualSpacing w:val="0"/>
            </w:pPr>
            <w:r>
              <w:t>Proven leadership capabilities</w:t>
            </w:r>
          </w:p>
          <w:p w:rsidR="00C53F31" w:rsidRDefault="00C53F31" w:rsidP="00C53F31">
            <w:pPr>
              <w:pStyle w:val="ListBullet"/>
              <w:spacing w:before="120"/>
              <w:contextualSpacing w:val="0"/>
            </w:pPr>
            <w:r>
              <w:t>A Part 107 certification</w:t>
            </w:r>
          </w:p>
          <w:p w:rsidR="00C53F31" w:rsidRDefault="00C53F31" w:rsidP="00C53F31">
            <w:pPr>
              <w:pStyle w:val="ListBullet"/>
              <w:spacing w:before="120"/>
              <w:contextualSpacing w:val="0"/>
            </w:pPr>
            <w:r>
              <w:t>1 year drone flying experience</w:t>
            </w:r>
          </w:p>
          <w:p w:rsidR="00C53F31" w:rsidRPr="005579C9" w:rsidRDefault="00C53F31" w:rsidP="00C53F31">
            <w:pPr>
              <w:pStyle w:val="ListBullet"/>
              <w:spacing w:before="120"/>
              <w:contextualSpacing w:val="0"/>
            </w:pPr>
            <w:r>
              <w:t>A college graduate for Unmanned Aircraft Systems</w:t>
            </w:r>
          </w:p>
          <w:p w:rsidR="00C53F31" w:rsidRDefault="00C53F31" w:rsidP="00F6554A"/>
          <w:p w:rsidR="00C53F31" w:rsidRDefault="00C53F31" w:rsidP="00C53F31">
            <w:r>
              <w:t>If so, then I am your guy and I will exceed your expectations and perform at the highest level every day. With this you will see my resume where I meet all the qualifications and more.</w:t>
            </w:r>
          </w:p>
          <w:p w:rsidR="00C53F31" w:rsidRDefault="00C53F31" w:rsidP="00C53F31"/>
          <w:p w:rsidR="00C53F31" w:rsidRDefault="00C53F31" w:rsidP="00C53F31">
            <w:r>
              <w:t>I would like to discuss opportunities with Lewis University. To schedule and interview please call me at 217-663-1398. I am available throughout the day and am excited to meet you and discuss</w:t>
            </w:r>
            <w:r w:rsidR="00AE34EE">
              <w:t xml:space="preserve"> this all with you. </w:t>
            </w:r>
          </w:p>
          <w:p w:rsidR="00AE34EE" w:rsidRDefault="00AE34EE" w:rsidP="00C53F31"/>
          <w:p w:rsidR="00AE34EE" w:rsidRDefault="00AE34EE" w:rsidP="00C53F31">
            <w:r>
              <w:t>Thank you,</w:t>
            </w:r>
          </w:p>
          <w:p w:rsidR="00AE34EE" w:rsidRDefault="00AE34EE" w:rsidP="00C53F31">
            <w:r>
              <w:t>Tyler Kraemer</w:t>
            </w:r>
          </w:p>
          <w:p w:rsidR="00C53F31" w:rsidRPr="00CF1A49" w:rsidRDefault="00C53F31" w:rsidP="00F6554A"/>
        </w:tc>
      </w:tr>
    </w:tbl>
    <w:p w:rsidR="00C53F31" w:rsidRPr="006E1507" w:rsidRDefault="00C53F31" w:rsidP="00C53F31"/>
    <w:p w:rsidR="00C53F31" w:rsidRPr="006E1507" w:rsidRDefault="00C53F31" w:rsidP="00CD4938"/>
    <w:sectPr w:rsidR="00C53F31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480C" w:rsidRDefault="00CB480C" w:rsidP="0068194B">
      <w:r>
        <w:separator/>
      </w:r>
    </w:p>
    <w:p w:rsidR="00CB480C" w:rsidRDefault="00CB480C"/>
    <w:p w:rsidR="00CB480C" w:rsidRDefault="00CB480C"/>
  </w:endnote>
  <w:endnote w:type="continuationSeparator" w:id="0">
    <w:p w:rsidR="00CB480C" w:rsidRDefault="00CB480C" w:rsidP="0068194B">
      <w:r>
        <w:continuationSeparator/>
      </w:r>
    </w:p>
    <w:p w:rsidR="00CB480C" w:rsidRDefault="00CB480C"/>
    <w:p w:rsidR="00CB480C" w:rsidRDefault="00CB4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480C" w:rsidRDefault="00CB480C" w:rsidP="0068194B">
      <w:r>
        <w:separator/>
      </w:r>
    </w:p>
    <w:p w:rsidR="00CB480C" w:rsidRDefault="00CB480C"/>
    <w:p w:rsidR="00CB480C" w:rsidRDefault="00CB480C"/>
  </w:footnote>
  <w:footnote w:type="continuationSeparator" w:id="0">
    <w:p w:rsidR="00CB480C" w:rsidRDefault="00CB480C" w:rsidP="0068194B">
      <w:r>
        <w:continuationSeparator/>
      </w:r>
    </w:p>
    <w:p w:rsidR="00CB480C" w:rsidRDefault="00CB480C"/>
    <w:p w:rsidR="00CB480C" w:rsidRDefault="00CB4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FA891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54526853">
    <w:abstractNumId w:val="9"/>
  </w:num>
  <w:num w:numId="2" w16cid:durableId="18969658">
    <w:abstractNumId w:val="8"/>
  </w:num>
  <w:num w:numId="3" w16cid:durableId="935018604">
    <w:abstractNumId w:val="7"/>
  </w:num>
  <w:num w:numId="4" w16cid:durableId="1723554405">
    <w:abstractNumId w:val="6"/>
  </w:num>
  <w:num w:numId="5" w16cid:durableId="46610420">
    <w:abstractNumId w:val="10"/>
  </w:num>
  <w:num w:numId="6" w16cid:durableId="456025725">
    <w:abstractNumId w:val="3"/>
  </w:num>
  <w:num w:numId="7" w16cid:durableId="1884437056">
    <w:abstractNumId w:val="11"/>
  </w:num>
  <w:num w:numId="8" w16cid:durableId="14624722">
    <w:abstractNumId w:val="2"/>
  </w:num>
  <w:num w:numId="9" w16cid:durableId="1191723535">
    <w:abstractNumId w:val="12"/>
  </w:num>
  <w:num w:numId="10" w16cid:durableId="1063790395">
    <w:abstractNumId w:val="5"/>
  </w:num>
  <w:num w:numId="11" w16cid:durableId="372072303">
    <w:abstractNumId w:val="4"/>
  </w:num>
  <w:num w:numId="12" w16cid:durableId="673797350">
    <w:abstractNumId w:val="1"/>
  </w:num>
  <w:num w:numId="13" w16cid:durableId="71501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87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592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26C8"/>
    <w:rsid w:val="00A93A5D"/>
    <w:rsid w:val="00AB32F8"/>
    <w:rsid w:val="00AB610B"/>
    <w:rsid w:val="00AD360E"/>
    <w:rsid w:val="00AD40FB"/>
    <w:rsid w:val="00AD782D"/>
    <w:rsid w:val="00AE34EE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3F31"/>
    <w:rsid w:val="00C57FC6"/>
    <w:rsid w:val="00C66A7D"/>
    <w:rsid w:val="00C779DA"/>
    <w:rsid w:val="00C814F7"/>
    <w:rsid w:val="00CA4B4D"/>
    <w:rsid w:val="00CB35C3"/>
    <w:rsid w:val="00CB480C"/>
    <w:rsid w:val="00CD323D"/>
    <w:rsid w:val="00CD4938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087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7A1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C53F31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Local\Microsoft\Office\16.0\DTS\en-US%7b8CC17A5E-B920-44C4-B8AE-F7AF4FC0FFCB%7d\%7bF58F18D9-53E4-4A4B-A455-700C3964DF90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21B94DEEF941BBBD1EB9D93C846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15FF6-8CF2-4268-B034-8BA158B63163}"/>
      </w:docPartPr>
      <w:docPartBody>
        <w:p w:rsidR="00000000" w:rsidRDefault="00000000">
          <w:pPr>
            <w:pStyle w:val="EC21B94DEEF941BBBD1EB9D93C84632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344882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FA"/>
    <w:rsid w:val="002C2DC0"/>
    <w:rsid w:val="0075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609A65D9BD43B1ABD95B2E79E28856">
    <w:name w:val="78609A65D9BD43B1ABD95B2E79E28856"/>
  </w:style>
  <w:style w:type="character" w:styleId="IntenseEmphasis">
    <w:name w:val="Intense Emphasis"/>
    <w:basedOn w:val="DefaultParagraphFont"/>
    <w:uiPriority w:val="2"/>
    <w:rsid w:val="00752AFA"/>
    <w:rPr>
      <w:b/>
      <w:iCs/>
      <w:color w:val="262626" w:themeColor="text1" w:themeTint="D9"/>
    </w:rPr>
  </w:style>
  <w:style w:type="paragraph" w:customStyle="1" w:styleId="040B59E233CB4E8B92E438D411F901F1">
    <w:name w:val="040B59E233CB4E8B92E438D411F901F1"/>
  </w:style>
  <w:style w:type="paragraph" w:customStyle="1" w:styleId="317AB19205414CC7B2507C126A6CB1CC">
    <w:name w:val="317AB19205414CC7B2507C126A6CB1CC"/>
  </w:style>
  <w:style w:type="paragraph" w:customStyle="1" w:styleId="C456F74A5EEA4F81844F1530A02246E3">
    <w:name w:val="C456F74A5EEA4F81844F1530A02246E3"/>
  </w:style>
  <w:style w:type="paragraph" w:customStyle="1" w:styleId="A3B30F3E449A46D5AEE51C03082BC357">
    <w:name w:val="A3B30F3E449A46D5AEE51C03082BC357"/>
  </w:style>
  <w:style w:type="paragraph" w:customStyle="1" w:styleId="84B174AED2D2494FA793F6E0BBC7C337">
    <w:name w:val="84B174AED2D2494FA793F6E0BBC7C337"/>
  </w:style>
  <w:style w:type="paragraph" w:customStyle="1" w:styleId="A2A781893B8F48BC9F3CEFC0D61FD55C">
    <w:name w:val="A2A781893B8F48BC9F3CEFC0D61FD55C"/>
  </w:style>
  <w:style w:type="paragraph" w:customStyle="1" w:styleId="A8D1DDEAE5F040808636716BA8EFF2D0">
    <w:name w:val="A8D1DDEAE5F040808636716BA8EFF2D0"/>
  </w:style>
  <w:style w:type="paragraph" w:customStyle="1" w:styleId="EA80B98F21594DAA93F7A70C40E1C153">
    <w:name w:val="EA80B98F21594DAA93F7A70C40E1C153"/>
  </w:style>
  <w:style w:type="paragraph" w:customStyle="1" w:styleId="8D6244FE6635495EB3FC8937E683F32C">
    <w:name w:val="8D6244FE6635495EB3FC8937E683F32C"/>
  </w:style>
  <w:style w:type="paragraph" w:customStyle="1" w:styleId="2E41FC149DD24DF19E654597A492228B">
    <w:name w:val="2E41FC149DD24DF19E654597A492228B"/>
  </w:style>
  <w:style w:type="paragraph" w:customStyle="1" w:styleId="E858B2DA37B44694996D62100BD8CB61">
    <w:name w:val="E858B2DA37B44694996D62100BD8CB61"/>
  </w:style>
  <w:style w:type="paragraph" w:customStyle="1" w:styleId="A9611BFA5AD24760AB0084CC89923339">
    <w:name w:val="A9611BFA5AD24760AB0084CC89923339"/>
  </w:style>
  <w:style w:type="paragraph" w:customStyle="1" w:styleId="223684799E614E95B07B51FE2BF0CF59">
    <w:name w:val="223684799E614E95B07B51FE2BF0CF59"/>
  </w:style>
  <w:style w:type="paragraph" w:customStyle="1" w:styleId="90760B6FE98C47718239B7E36E32A67E">
    <w:name w:val="90760B6FE98C47718239B7E36E32A67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617F93FD7FA4F8E98A38D5788C2E699">
    <w:name w:val="4617F93FD7FA4F8E98A38D5788C2E699"/>
  </w:style>
  <w:style w:type="paragraph" w:customStyle="1" w:styleId="5777A3DAB55F4BBDAF8CB23A96FBCA86">
    <w:name w:val="5777A3DAB55F4BBDAF8CB23A96FBCA86"/>
  </w:style>
  <w:style w:type="paragraph" w:customStyle="1" w:styleId="FC40BCEEFF944864B55594E28784C6D1">
    <w:name w:val="FC40BCEEFF944864B55594E28784C6D1"/>
  </w:style>
  <w:style w:type="paragraph" w:customStyle="1" w:styleId="4D95253650A544868B844086DC6A6546">
    <w:name w:val="4D95253650A544868B844086DC6A6546"/>
  </w:style>
  <w:style w:type="paragraph" w:customStyle="1" w:styleId="BA4AED7313FE4E7A8F221050A17AEB9D">
    <w:name w:val="BA4AED7313FE4E7A8F221050A17AEB9D"/>
  </w:style>
  <w:style w:type="paragraph" w:customStyle="1" w:styleId="EC2CD6DB154843719E25E30D9273BFD2">
    <w:name w:val="EC2CD6DB154843719E25E30D9273BFD2"/>
  </w:style>
  <w:style w:type="paragraph" w:customStyle="1" w:styleId="5A14AF34861643A3B04C53C58E4386DB">
    <w:name w:val="5A14AF34861643A3B04C53C58E4386DB"/>
  </w:style>
  <w:style w:type="paragraph" w:customStyle="1" w:styleId="EC21B94DEEF941BBBD1EB9D93C846325">
    <w:name w:val="EC21B94DEEF941BBBD1EB9D93C846325"/>
  </w:style>
  <w:style w:type="paragraph" w:customStyle="1" w:styleId="88D3EB3353124AC6AF0CCAFBFA270950">
    <w:name w:val="88D3EB3353124AC6AF0CCAFBFA270950"/>
  </w:style>
  <w:style w:type="paragraph" w:customStyle="1" w:styleId="50718EE813984D10A2CDEC8E6C3562EB">
    <w:name w:val="50718EE813984D10A2CDEC8E6C3562EB"/>
  </w:style>
  <w:style w:type="paragraph" w:customStyle="1" w:styleId="5043B48795404313B1372F7A6C89C570">
    <w:name w:val="5043B48795404313B1372F7A6C89C570"/>
  </w:style>
  <w:style w:type="paragraph" w:customStyle="1" w:styleId="7D7C589B273A4EB2A810DAF58DA2F9DC">
    <w:name w:val="7D7C589B273A4EB2A810DAF58DA2F9DC"/>
  </w:style>
  <w:style w:type="paragraph" w:customStyle="1" w:styleId="5B6485BBCFBC4AF4A1509A67280AFA23">
    <w:name w:val="5B6485BBCFBC4AF4A1509A67280AFA23"/>
  </w:style>
  <w:style w:type="paragraph" w:customStyle="1" w:styleId="BF1C29E20AFD4E5F98B5E93265641EE9">
    <w:name w:val="BF1C29E20AFD4E5F98B5E93265641EE9"/>
  </w:style>
  <w:style w:type="paragraph" w:customStyle="1" w:styleId="98C2F42856D441A7A1426A5D82CC90F3">
    <w:name w:val="98C2F42856D441A7A1426A5D82CC90F3"/>
  </w:style>
  <w:style w:type="paragraph" w:customStyle="1" w:styleId="D0532578258C491BAB35092E8ADFFB44">
    <w:name w:val="D0532578258C491BAB35092E8ADFFB44"/>
  </w:style>
  <w:style w:type="paragraph" w:customStyle="1" w:styleId="A1E467FDDC5E468DAFA3B35C061A135A">
    <w:name w:val="A1E467FDDC5E468DAFA3B35C061A135A"/>
  </w:style>
  <w:style w:type="paragraph" w:customStyle="1" w:styleId="4290A7E05E7943AEAFAD382E51B7D250">
    <w:name w:val="4290A7E05E7943AEAFAD382E51B7D250"/>
  </w:style>
  <w:style w:type="paragraph" w:customStyle="1" w:styleId="50DD180AB39842A99ABDB12DD8A23669">
    <w:name w:val="50DD180AB39842A99ABDB12DD8A23669"/>
  </w:style>
  <w:style w:type="paragraph" w:customStyle="1" w:styleId="BE9A1DC07926434DA423430E9BCE70CF">
    <w:name w:val="BE9A1DC07926434DA423430E9BCE70CF"/>
  </w:style>
  <w:style w:type="paragraph" w:customStyle="1" w:styleId="C64B6EE26B0D4944864691ADECCBCA55">
    <w:name w:val="C64B6EE26B0D4944864691ADECCBCA55"/>
  </w:style>
  <w:style w:type="paragraph" w:customStyle="1" w:styleId="8D837A70B4454DF0A40E77280B3C297B">
    <w:name w:val="8D837A70B4454DF0A40E77280B3C297B"/>
  </w:style>
  <w:style w:type="paragraph" w:customStyle="1" w:styleId="166B442AC0334FBC82CDD0BFEBCF0A59">
    <w:name w:val="166B442AC0334FBC82CDD0BFEBCF0A59"/>
  </w:style>
  <w:style w:type="paragraph" w:customStyle="1" w:styleId="E654CD88B0F64ECDB318228C8FB8E8C3">
    <w:name w:val="E654CD88B0F64ECDB318228C8FB8E8C3"/>
  </w:style>
  <w:style w:type="paragraph" w:customStyle="1" w:styleId="E1824088348C4FE2AC873B0C86167890">
    <w:name w:val="E1824088348C4FE2AC873B0C86167890"/>
  </w:style>
  <w:style w:type="paragraph" w:customStyle="1" w:styleId="E15A7C85DCC541259D4C70E79BA14025">
    <w:name w:val="E15A7C85DCC541259D4C70E79BA14025"/>
  </w:style>
  <w:style w:type="paragraph" w:customStyle="1" w:styleId="BA04D88E471E414B889D321C5CF00984">
    <w:name w:val="BA04D88E471E414B889D321C5CF00984"/>
    <w:rsid w:val="00752AFA"/>
  </w:style>
  <w:style w:type="paragraph" w:customStyle="1" w:styleId="9F26DED67BF34C1C8C977F9ADDBD2B8A">
    <w:name w:val="9F26DED67BF34C1C8C977F9ADDBD2B8A"/>
    <w:rsid w:val="00752AFA"/>
  </w:style>
  <w:style w:type="paragraph" w:customStyle="1" w:styleId="84EADAE6BA0C4EF29BB2926DD41924C8">
    <w:name w:val="84EADAE6BA0C4EF29BB2926DD41924C8"/>
    <w:rsid w:val="00752AFA"/>
  </w:style>
  <w:style w:type="paragraph" w:customStyle="1" w:styleId="9620EB01CC234E95BD7F822144E9B6E3">
    <w:name w:val="9620EB01CC234E95BD7F822144E9B6E3"/>
    <w:rsid w:val="00752AFA"/>
  </w:style>
  <w:style w:type="paragraph" w:customStyle="1" w:styleId="919EFA489B014873A97A81C624FAE06C">
    <w:name w:val="919EFA489B014873A97A81C624FAE06C"/>
    <w:rsid w:val="00752AFA"/>
  </w:style>
  <w:style w:type="paragraph" w:customStyle="1" w:styleId="5976A698FF124DE89743B2A1B910E7E6">
    <w:name w:val="5976A698FF124DE89743B2A1B910E7E6"/>
    <w:rsid w:val="00752AFA"/>
  </w:style>
  <w:style w:type="paragraph" w:customStyle="1" w:styleId="13DA77F184DD445CB6961F6CAB3A2299">
    <w:name w:val="13DA77F184DD445CB6961F6CAB3A2299"/>
    <w:rsid w:val="00752AFA"/>
  </w:style>
  <w:style w:type="paragraph" w:customStyle="1" w:styleId="41A40C8FDAC54C65BE4749977129149F">
    <w:name w:val="41A40C8FDAC54C65BE4749977129149F"/>
    <w:rsid w:val="00752AFA"/>
  </w:style>
  <w:style w:type="paragraph" w:customStyle="1" w:styleId="9C1763A006384ADFBBC010689603249C">
    <w:name w:val="9C1763A006384ADFBBC010689603249C"/>
    <w:rsid w:val="00752AFA"/>
  </w:style>
  <w:style w:type="paragraph" w:customStyle="1" w:styleId="A3ACCDBF84974ED0841740DA33672B50">
    <w:name w:val="A3ACCDBF84974ED0841740DA33672B50"/>
    <w:rsid w:val="00752AFA"/>
  </w:style>
  <w:style w:type="paragraph" w:customStyle="1" w:styleId="08996F3F6AA747A380EC150DDDA5A5E1">
    <w:name w:val="08996F3F6AA747A380EC150DDDA5A5E1"/>
    <w:rsid w:val="00752AFA"/>
  </w:style>
  <w:style w:type="paragraph" w:customStyle="1" w:styleId="CA394DFA3AE94ECB9E156332E52CBB42">
    <w:name w:val="CA394DFA3AE94ECB9E156332E52CBB42"/>
    <w:rsid w:val="00752AFA"/>
  </w:style>
  <w:style w:type="paragraph" w:customStyle="1" w:styleId="EC9730A5136D4396BF90EED78E48DD50">
    <w:name w:val="EC9730A5136D4396BF90EED78E48DD50"/>
    <w:rsid w:val="00752AFA"/>
  </w:style>
  <w:style w:type="paragraph" w:customStyle="1" w:styleId="A464B9A67E8346CCA7A396801692F2BC">
    <w:name w:val="A464B9A67E8346CCA7A396801692F2BC"/>
    <w:rsid w:val="00752AFA"/>
  </w:style>
  <w:style w:type="paragraph" w:customStyle="1" w:styleId="D29EEB84A201414BABB132D93C4498EE">
    <w:name w:val="D29EEB84A201414BABB132D93C4498EE"/>
    <w:rsid w:val="00752AFA"/>
  </w:style>
  <w:style w:type="paragraph" w:customStyle="1" w:styleId="21831C6F599643FBB78490C2DF90E09F">
    <w:name w:val="21831C6F599643FBB78490C2DF90E09F"/>
    <w:rsid w:val="00752AFA"/>
  </w:style>
  <w:style w:type="paragraph" w:customStyle="1" w:styleId="E13FC1182C0048CDBF0501B689342FAA">
    <w:name w:val="E13FC1182C0048CDBF0501B689342FAA"/>
    <w:rsid w:val="00752AFA"/>
  </w:style>
  <w:style w:type="paragraph" w:styleId="ListBullet">
    <w:name w:val="List Bullet"/>
    <w:basedOn w:val="Normal"/>
    <w:uiPriority w:val="11"/>
    <w:qFormat/>
    <w:rsid w:val="00752AFA"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8703B53B79634857823B5A070DC67428">
    <w:name w:val="8703B53B79634857823B5A070DC67428"/>
    <w:rsid w:val="00752AFA"/>
  </w:style>
  <w:style w:type="character" w:customStyle="1" w:styleId="Greytext">
    <w:name w:val="Grey text"/>
    <w:basedOn w:val="DefaultParagraphFont"/>
    <w:uiPriority w:val="4"/>
    <w:qFormat/>
    <w:rsid w:val="00752AFA"/>
    <w:rPr>
      <w:color w:val="808080" w:themeColor="background1" w:themeShade="80"/>
    </w:rPr>
  </w:style>
  <w:style w:type="paragraph" w:customStyle="1" w:styleId="7D46CD621F1C4528BAD61CE7905315BA">
    <w:name w:val="7D46CD621F1C4528BAD61CE7905315BA"/>
    <w:rsid w:val="00752AFA"/>
  </w:style>
  <w:style w:type="paragraph" w:customStyle="1" w:styleId="DF00CB745D054B368464CC3CFA418425">
    <w:name w:val="DF00CB745D054B368464CC3CFA418425"/>
    <w:rsid w:val="00752AFA"/>
  </w:style>
  <w:style w:type="paragraph" w:customStyle="1" w:styleId="70D56D1A52AC40BE851CDDDF0535D29B">
    <w:name w:val="70D56D1A52AC40BE851CDDDF0535D29B"/>
    <w:rsid w:val="00752AFA"/>
  </w:style>
  <w:style w:type="paragraph" w:customStyle="1" w:styleId="9F081FA6EDE24FD6B4534FEA65BEAA89">
    <w:name w:val="9F081FA6EDE24FD6B4534FEA65BEAA89"/>
    <w:rsid w:val="00752AFA"/>
  </w:style>
  <w:style w:type="paragraph" w:customStyle="1" w:styleId="BA2DB3417DD142AE9E5084C806957E48">
    <w:name w:val="BA2DB3417DD142AE9E5084C806957E48"/>
    <w:rsid w:val="00752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{F58F18D9-53E4-4A4B-A455-700C3964DF90}tf16402488_win32.dotx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2023-04-18T12:38:00Z</dcterms:created>
  <dcterms:modified xsi:type="dcterms:W3CDTF">2023-04-18T15:52:00Z</dcterms:modified>
  <cp:category/>
</cp:coreProperties>
</file>